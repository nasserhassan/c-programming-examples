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Report Title:"/>
        <w:tag w:val="Report Title:"/>
        <w:id w:val="-724838473"/>
        <w:placeholder>
          <w:docPart w:val="ED5B4CABA5594CCA827D6A388366F6D9"/>
        </w:placeholder>
        <w:temporary/>
        <w:showingPlcHdr/>
        <w15:appearance w15:val="hidden"/>
      </w:sdtPr>
      <w:sdtEndPr/>
      <w:sdtContent>
        <w:p w:rsidR="00B46725" w:rsidRPr="007B5BFF" w:rsidRDefault="003C1E78" w:rsidP="00B46725">
          <w:pPr>
            <w:pStyle w:val="Title"/>
          </w:pPr>
          <w:r>
            <w:t>Report Title</w:t>
          </w:r>
        </w:p>
      </w:sdtContent>
    </w:sdt>
    <w:p w:rsidR="00B46725" w:rsidRDefault="00B46725" w:rsidP="00B46725">
      <w:pPr>
        <w:pStyle w:val="ContactHeading"/>
      </w:pPr>
      <w:r>
        <w:t>By</w:t>
      </w:r>
    </w:p>
    <w:p w:rsidR="00C43F35" w:rsidRDefault="00C43F35" w:rsidP="00C43F35">
      <w:pPr>
        <w:pStyle w:val="ContactInfo"/>
        <w:ind w:left="0"/>
      </w:pPr>
      <w:r>
        <w:t xml:space="preserve">                                                MOHAMEDNASSER HASSAN DAHIR</w:t>
      </w:r>
    </w:p>
    <w:p w:rsidR="00B46725" w:rsidRDefault="00C43F35" w:rsidP="00C43F35">
      <w:pPr>
        <w:pStyle w:val="ContactInfo"/>
        <w:ind w:left="0"/>
      </w:pPr>
      <w:r>
        <w:t xml:space="preserve">                                                MATRIC.NO:A18KM4027 </w:t>
      </w:r>
    </w:p>
    <w:p w:rsidR="003C1E78" w:rsidRDefault="00C43F35" w:rsidP="00C43F35">
      <w:pPr>
        <w:pStyle w:val="ContactInfo"/>
        <w:ind w:left="0"/>
      </w:pPr>
      <w:r>
        <w:t xml:space="preserve">                                                </w:t>
      </w:r>
      <w:sdt>
        <w:sdtPr>
          <w:alias w:val="Course Title:"/>
          <w:tag w:val="Course Title:"/>
          <w:id w:val="-1174801686"/>
          <w:placeholder>
            <w:docPart w:val="A224D59078694FF6B59920E3F1D9162B"/>
          </w:placeholder>
          <w:temporary/>
          <w:showingPlcHdr/>
          <w15:appearance w15:val="hidden"/>
        </w:sdtPr>
        <w:sdtEndPr/>
        <w:sdtContent>
          <w:r w:rsidR="003C1E78">
            <w:t>Course Title</w:t>
          </w:r>
        </w:sdtContent>
      </w:sdt>
      <w:r>
        <w:t>: SEMM1013</w:t>
      </w:r>
    </w:p>
    <w:p w:rsidR="003C1E78" w:rsidRDefault="00C43F35" w:rsidP="00C43F35">
      <w:pPr>
        <w:pStyle w:val="ContactInfo"/>
        <w:ind w:left="0"/>
      </w:pPr>
      <w:r>
        <w:t xml:space="preserve">                                               </w:t>
      </w:r>
      <w:sdt>
        <w:sdtPr>
          <w:alias w:val="Teacher’s Name:"/>
          <w:tag w:val="Teacher’s Name:"/>
          <w:id w:val="-1418863600"/>
          <w:placeholder>
            <w:docPart w:val="31211B9B38D049BE960CA2D5E93AFD5D"/>
          </w:placeholder>
          <w:temporary/>
          <w:showingPlcHdr/>
          <w15:appearance w15:val="hidden"/>
        </w:sdtPr>
        <w:sdtEndPr/>
        <w:sdtContent>
          <w:r w:rsidR="003C1E78">
            <w:t>Teacher’s Name</w:t>
          </w:r>
        </w:sdtContent>
      </w:sdt>
      <w:r>
        <w:t>:</w:t>
      </w:r>
      <w:r w:rsidRPr="00C43F35">
        <w:rPr>
          <w:rFonts w:cs="Tahoma"/>
          <w:noProof/>
          <w:sz w:val="20"/>
          <w:szCs w:val="20"/>
        </w:rPr>
        <w:t xml:space="preserve"> </w:t>
      </w:r>
      <w:r w:rsidRPr="00C43F35">
        <w:rPr>
          <w:rFonts w:cs="Tahoma"/>
          <w:noProof/>
        </w:rPr>
        <w:t>Mohd</w:t>
      </w:r>
      <w:r>
        <w:rPr>
          <w:rFonts w:cs="Tahoma"/>
          <w:noProof/>
          <w:sz w:val="20"/>
          <w:szCs w:val="20"/>
        </w:rPr>
        <w:t xml:space="preserve"> </w:t>
      </w:r>
      <w:r w:rsidRPr="00C43F35">
        <w:rPr>
          <w:rFonts w:cs="Tahoma"/>
          <w:noProof/>
        </w:rPr>
        <w:t>Shafiek</w:t>
      </w:r>
      <w:r>
        <w:rPr>
          <w:rFonts w:cs="Tahoma"/>
          <w:noProof/>
          <w:sz w:val="20"/>
          <w:szCs w:val="20"/>
        </w:rPr>
        <w:t xml:space="preserve"> </w:t>
      </w:r>
      <w:r w:rsidRPr="00C43F35">
        <w:rPr>
          <w:rFonts w:cs="Tahoma"/>
          <w:noProof/>
        </w:rPr>
        <w:t>Yaacob</w:t>
      </w:r>
    </w:p>
    <w:p w:rsidR="002D6D73" w:rsidRDefault="00C43F35" w:rsidP="00C43F35">
      <w:pPr>
        <w:pStyle w:val="Heading1"/>
      </w:pPr>
      <w:r>
        <w:lastRenderedPageBreak/>
        <w:t xml:space="preserve">INTRODUCTION </w:t>
      </w:r>
    </w:p>
    <w:p w:rsidR="002D6D73" w:rsidRPr="00122300" w:rsidRDefault="00EF0489" w:rsidP="00EF0489">
      <w:pPr>
        <w:ind w:left="720" w:hanging="720"/>
      </w:pPr>
      <w:r>
        <w:t>Overall</w:t>
      </w:r>
      <w:r w:rsidR="00453901">
        <w:t xml:space="preserve">, the program should be designed to calculate </w:t>
      </w:r>
      <w:r w:rsidR="00453901">
        <w:t>measurement of the sound pressure. We should be able to measure the value at</w:t>
      </w:r>
      <w:r w:rsidR="00453901">
        <w:t xml:space="preserve"> five randoml</w:t>
      </w:r>
      <w:r w:rsidR="00453901">
        <w:t xml:space="preserve">y selected locations at certain point. </w:t>
      </w:r>
      <w:r w:rsidR="00453901">
        <w:t>The program s</w:t>
      </w:r>
      <w:r w:rsidR="00453901">
        <w:t xml:space="preserve">hould be able to show which location the error in. </w:t>
      </w:r>
      <w:r w:rsidR="00453901">
        <w:t xml:space="preserve">Also, be able to </w:t>
      </w:r>
      <w:r w:rsidR="00453901">
        <w:t>compare the error of each measurement value to the theoretical value, the program should be able to run the smallest value and biggest value in the plot (x, y)</w:t>
      </w:r>
      <w:r>
        <w:t xml:space="preserve">, also the mean (average) and standard deviation, and the percentage of </w:t>
      </w:r>
      <w:r>
        <w:t xml:space="preserve">percentage of the number of errors that deviates less than one standard deviation from the </w:t>
      </w:r>
      <w:r>
        <w:t xml:space="preserve">mean. The sound pressure measure data we measuring in dB level. </w:t>
      </w:r>
      <w:r w:rsidR="00453901">
        <w:t xml:space="preserve">It was saved in a file named </w:t>
      </w:r>
      <w:r>
        <w:rPr>
          <w:i/>
        </w:rPr>
        <w:t>sound.txt</w:t>
      </w:r>
      <w:bookmarkStart w:id="0" w:name="_GoBack"/>
      <w:bookmarkEnd w:id="0"/>
    </w:p>
    <w:p w:rsidR="002D6D73" w:rsidRPr="00122300" w:rsidRDefault="00C07F79" w:rsidP="00C43F35">
      <w:pPr>
        <w:pStyle w:val="Heading1"/>
      </w:pPr>
      <w:r>
        <w:t>(</w:t>
      </w:r>
      <w:r w:rsidR="00453901">
        <w:t>ALGORITHM)</w:t>
      </w:r>
    </w:p>
    <w:p w:rsidR="002D6D73" w:rsidRDefault="00737887" w:rsidP="00737887">
      <w:pPr>
        <w:pStyle w:val="ListBullet"/>
        <w:numPr>
          <w:ilvl w:val="0"/>
          <w:numId w:val="0"/>
        </w:numPr>
        <w:ind w:left="216" w:hanging="216"/>
      </w:pPr>
      <w:r>
        <w:t>1-</w:t>
      </w:r>
      <w:r w:rsidR="00BA1DD1">
        <w:t xml:space="preserve">inpute c and r on x/y coordinate </w:t>
      </w:r>
    </w:p>
    <w:p w:rsidR="00BA1DD1" w:rsidRDefault="00BA1DD1" w:rsidP="00737887">
      <w:pPr>
        <w:pStyle w:val="ListBullet"/>
        <w:numPr>
          <w:ilvl w:val="0"/>
          <w:numId w:val="0"/>
        </w:numPr>
        <w:ind w:left="216" w:hanging="216"/>
      </w:pPr>
      <w:r>
        <w:t>2-read all the value from sound file and show it</w:t>
      </w:r>
    </w:p>
    <w:p w:rsidR="00BA1DD1" w:rsidRDefault="00BA1DD1" w:rsidP="00737887">
      <w:pPr>
        <w:pStyle w:val="ListBullet"/>
        <w:numPr>
          <w:ilvl w:val="0"/>
          <w:numId w:val="0"/>
        </w:numPr>
        <w:ind w:left="216" w:hanging="216"/>
      </w:pPr>
      <w:r>
        <w:t>Part1:</w:t>
      </w:r>
    </w:p>
    <w:p w:rsidR="00BA1DD1" w:rsidRDefault="00BA1DD1" w:rsidP="00737887">
      <w:pPr>
        <w:pStyle w:val="ListBullet"/>
        <w:numPr>
          <w:ilvl w:val="0"/>
          <w:numId w:val="0"/>
        </w:numPr>
        <w:ind w:left="216" w:hanging="216"/>
      </w:pPr>
      <w:r>
        <w:t>3-we using</w:t>
      </w:r>
      <w:r w:rsidR="00241395">
        <w:t xml:space="preserve"> for loop to identify </w:t>
      </w:r>
      <w:r>
        <w:t xml:space="preserve"> random value number </w:t>
      </w:r>
      <w:r w:rsidR="00241395">
        <w:t xml:space="preserve"> </w:t>
      </w:r>
    </w:p>
    <w:p w:rsidR="00BA1DD1" w:rsidRDefault="00BA1DD1" w:rsidP="00737887">
      <w:pPr>
        <w:pStyle w:val="ListBullet"/>
        <w:numPr>
          <w:ilvl w:val="0"/>
          <w:numId w:val="0"/>
        </w:numPr>
        <w:ind w:left="216" w:hanging="216"/>
      </w:pPr>
      <w:r>
        <w:t>Part2:</w:t>
      </w:r>
    </w:p>
    <w:p w:rsidR="00BA1DD1" w:rsidRDefault="00BA1DD1" w:rsidP="00BA1DD1">
      <w:pPr>
        <w:pStyle w:val="ListBullet"/>
        <w:numPr>
          <w:ilvl w:val="0"/>
          <w:numId w:val="0"/>
        </w:numPr>
        <w:ind w:left="216" w:hanging="216"/>
      </w:pPr>
      <w:r>
        <w:t>4-input d into the into the sound pressure ,while I is the sound intensity</w:t>
      </w:r>
    </w:p>
    <w:p w:rsidR="00BA1DD1" w:rsidRDefault="00BA1DD1" w:rsidP="00737887">
      <w:pPr>
        <w:pStyle w:val="ListBullet"/>
        <w:numPr>
          <w:ilvl w:val="0"/>
          <w:numId w:val="0"/>
        </w:numPr>
        <w:ind w:left="216" w:hanging="216"/>
      </w:pPr>
      <w:r>
        <w:t>5-</w:t>
      </w:r>
      <w:r w:rsidR="00241395">
        <w:t>compute the distance   d=√(x2-x1)²+(y2-y1)² of the point  (x,y)</w:t>
      </w:r>
    </w:p>
    <w:p w:rsidR="00241395" w:rsidRDefault="00241395" w:rsidP="00737887">
      <w:pPr>
        <w:pStyle w:val="ListBullet"/>
        <w:numPr>
          <w:ilvl w:val="0"/>
          <w:numId w:val="0"/>
        </w:numPr>
        <w:ind w:left="216" w:hanging="216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t xml:space="preserve">6-compute the intensity </w:t>
      </w:r>
      <w:r>
        <w:rPr>
          <w:rFonts w:ascii="Times New Roman" w:eastAsia="Times New Roman" w:hAnsi="Times New Roman" w:cs="Times New Roman"/>
          <w:position w:val="-24"/>
          <w:sz w:val="24"/>
          <w:szCs w:val="24"/>
          <w:lang w:eastAsia="en-US"/>
        </w:rPr>
        <w:object w:dxaOrig="960" w:dyaOrig="6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31.15pt" o:ole="">
            <v:imagedata r:id="rId7" o:title=""/>
          </v:shape>
          <o:OLEObject Type="Embed" ProgID="Equation.3" ShapeID="_x0000_i1025" DrawAspect="Content" ObjectID="_1617615926" r:id="rId8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</w:p>
    <w:p w:rsidR="00241395" w:rsidRDefault="00241395" w:rsidP="00737887">
      <w:pPr>
        <w:pStyle w:val="ListBullet"/>
        <w:numPr>
          <w:ilvl w:val="0"/>
          <w:numId w:val="0"/>
        </w:numPr>
        <w:ind w:left="216" w:hanging="216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7-</w:t>
      </w:r>
      <w:r w:rsidR="006A0E8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compute the sound pressure that we asking for </w:t>
      </w:r>
      <w:r w:rsidR="006A0E85">
        <w:rPr>
          <w:rFonts w:ascii="Times New Roman" w:eastAsia="Times New Roman" w:hAnsi="Times New Roman" w:cs="Times New Roman"/>
          <w:position w:val="-24"/>
          <w:sz w:val="24"/>
          <w:szCs w:val="24"/>
          <w:lang w:eastAsia="en-US"/>
        </w:rPr>
        <w:object w:dxaOrig="1740" w:dyaOrig="624">
          <v:shape id="_x0000_i1026" type="#_x0000_t75" style="width:87pt;height:31.15pt" o:ole="">
            <v:imagedata r:id="rId9" o:title=""/>
          </v:shape>
          <o:OLEObject Type="Embed" ProgID="Equation.3" ShapeID="_x0000_i1026" DrawAspect="Content" ObjectID="_1617615927" r:id="rId10"/>
        </w:object>
      </w:r>
    </w:p>
    <w:p w:rsidR="006A0E85" w:rsidRDefault="006A0E85" w:rsidP="00737887">
      <w:pPr>
        <w:pStyle w:val="ListBullet"/>
        <w:numPr>
          <w:ilvl w:val="0"/>
          <w:numId w:val="0"/>
        </w:numPr>
        <w:ind w:left="216" w:hanging="216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8-go around the loop until he printed all plots (x,y)</w:t>
      </w:r>
    </w:p>
    <w:p w:rsidR="006A0E85" w:rsidRDefault="00C07F79" w:rsidP="00737887">
      <w:pPr>
        <w:pStyle w:val="ListBullet"/>
        <w:numPr>
          <w:ilvl w:val="0"/>
          <w:numId w:val="0"/>
        </w:numPr>
        <w:ind w:left="216" w:hanging="216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Part3:</w:t>
      </w:r>
    </w:p>
    <w:p w:rsidR="00C07F79" w:rsidRDefault="00C07F79" w:rsidP="00737887">
      <w:pPr>
        <w:pStyle w:val="ListBullet"/>
        <w:numPr>
          <w:ilvl w:val="0"/>
          <w:numId w:val="0"/>
        </w:numPr>
        <w:ind w:left="216" w:hanging="216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9-compute the mean and standard deviation </w:t>
      </w:r>
    </w:p>
    <w:p w:rsidR="00C07F79" w:rsidRPr="00C07F79" w:rsidRDefault="00C07F79" w:rsidP="00737887">
      <w:pPr>
        <w:pStyle w:val="ListBullet"/>
        <w:numPr>
          <w:ilvl w:val="0"/>
          <w:numId w:val="0"/>
        </w:numPr>
        <w:ind w:left="216" w:hanging="216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07F79">
        <w:rPr>
          <w:rFonts w:cstheme="minorHAnsi"/>
          <w:color w:val="333333"/>
          <w:sz w:val="24"/>
          <w:szCs w:val="24"/>
          <w:shd w:val="clear" w:color="auto" w:fill="FFFFFF"/>
        </w:rPr>
        <w:t>Mean = Sum of each individual/total number of items</w:t>
      </w:r>
    </w:p>
    <w:p w:rsidR="00C07F79" w:rsidRPr="00C07F79" w:rsidRDefault="00C07F79" w:rsidP="00737887">
      <w:pPr>
        <w:pStyle w:val="ListBullet"/>
        <w:numPr>
          <w:ilvl w:val="0"/>
          <w:numId w:val="0"/>
        </w:numPr>
        <w:ind w:left="216" w:hanging="216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07F79">
        <w:rPr>
          <w:rFonts w:cstheme="minorHAnsi"/>
          <w:color w:val="333333"/>
          <w:sz w:val="24"/>
          <w:szCs w:val="24"/>
          <w:shd w:val="clear" w:color="auto" w:fill="FFFFFF"/>
        </w:rPr>
        <w:t>Difference = ((</w:t>
      </w:r>
      <w:r w:rsidRPr="00C07F79">
        <w:rPr>
          <w:rFonts w:cstheme="minorHAnsi"/>
          <w:color w:val="333333"/>
          <w:sz w:val="24"/>
          <w:szCs w:val="24"/>
          <w:shd w:val="clear" w:color="auto" w:fill="FFFFFF"/>
        </w:rPr>
        <w:t>Original Value</w:t>
      </w:r>
      <w:r w:rsidRPr="00C07F79">
        <w:rPr>
          <w:rFonts w:cstheme="minorHAnsi"/>
          <w:color w:val="333333"/>
          <w:sz w:val="24"/>
          <w:szCs w:val="24"/>
          <w:shd w:val="clear" w:color="auto" w:fill="FFFFFF"/>
        </w:rPr>
        <w:t xml:space="preserve"> – Mean</w:t>
      </w:r>
      <w:r w:rsidRPr="00C07F79">
        <w:rPr>
          <w:rFonts w:cstheme="minorHAnsi"/>
          <w:color w:val="333333"/>
          <w:sz w:val="24"/>
          <w:szCs w:val="24"/>
          <w:shd w:val="clear" w:color="auto" w:fill="FFFFFF"/>
        </w:rPr>
        <w:t>) ²</w:t>
      </w:r>
      <w:r w:rsidRPr="00C07F79">
        <w:rPr>
          <w:rFonts w:cstheme="minorHAnsi"/>
          <w:color w:val="333333"/>
          <w:sz w:val="24"/>
          <w:szCs w:val="24"/>
          <w:shd w:val="clear" w:color="auto" w:fill="FFFFFF"/>
        </w:rPr>
        <w:t xml:space="preserve"> + (</w:t>
      </w:r>
      <w:r w:rsidRPr="00C07F79">
        <w:rPr>
          <w:rFonts w:cstheme="minorHAnsi"/>
          <w:color w:val="333333"/>
          <w:sz w:val="24"/>
          <w:szCs w:val="24"/>
          <w:shd w:val="clear" w:color="auto" w:fill="FFFFFF"/>
        </w:rPr>
        <w:t>Original Value</w:t>
      </w:r>
      <w:r w:rsidRPr="00C07F79">
        <w:rPr>
          <w:rFonts w:cstheme="minorHAnsi"/>
          <w:color w:val="333333"/>
          <w:sz w:val="24"/>
          <w:szCs w:val="24"/>
          <w:shd w:val="clear" w:color="auto" w:fill="FFFFFF"/>
        </w:rPr>
        <w:t xml:space="preserve"> – Mean</w:t>
      </w:r>
      <w:r w:rsidRPr="00C07F79">
        <w:rPr>
          <w:rFonts w:cstheme="minorHAnsi"/>
          <w:color w:val="333333"/>
          <w:sz w:val="24"/>
          <w:szCs w:val="24"/>
          <w:shd w:val="clear" w:color="auto" w:fill="FFFFFF"/>
        </w:rPr>
        <w:t>) ²</w:t>
      </w:r>
      <w:r w:rsidRPr="00C07F79">
        <w:rPr>
          <w:rFonts w:cstheme="minorHAnsi"/>
          <w:color w:val="333333"/>
          <w:sz w:val="24"/>
          <w:szCs w:val="24"/>
          <w:shd w:val="clear" w:color="auto" w:fill="FFFFFF"/>
        </w:rPr>
        <w:t xml:space="preserve"> +…</w:t>
      </w:r>
      <w:r w:rsidRPr="00C07F79">
        <w:rPr>
          <w:rFonts w:cstheme="minorHAnsi"/>
          <w:color w:val="333333"/>
          <w:sz w:val="24"/>
          <w:szCs w:val="24"/>
          <w:shd w:val="clear" w:color="auto" w:fill="FFFFFF"/>
        </w:rPr>
        <w:t>.)</w:t>
      </w:r>
      <w:r w:rsidRPr="00C07F79">
        <w:rPr>
          <w:rFonts w:cstheme="minorHAnsi"/>
          <w:color w:val="333333"/>
          <w:sz w:val="24"/>
          <w:szCs w:val="24"/>
          <w:shd w:val="clear" w:color="auto" w:fill="FFFFFF"/>
        </w:rPr>
        <w:t>/Total number </w:t>
      </w:r>
    </w:p>
    <w:p w:rsidR="00C07F79" w:rsidRDefault="00C07F79" w:rsidP="00737887">
      <w:pPr>
        <w:pStyle w:val="ListBullet"/>
        <w:numPr>
          <w:ilvl w:val="0"/>
          <w:numId w:val="0"/>
        </w:numPr>
        <w:ind w:left="216" w:hanging="216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07F79">
        <w:rPr>
          <w:rFonts w:cstheme="minorHAnsi"/>
          <w:color w:val="333333"/>
          <w:sz w:val="24"/>
          <w:szCs w:val="24"/>
          <w:shd w:val="clear" w:color="auto" w:fill="FFFFFF"/>
        </w:rPr>
        <w:t>Standard Deviation = √difference</w:t>
      </w:r>
    </w:p>
    <w:p w:rsidR="00E35B28" w:rsidRDefault="00E35B28" w:rsidP="00737887">
      <w:pPr>
        <w:pStyle w:val="ListBullet"/>
        <w:numPr>
          <w:ilvl w:val="0"/>
          <w:numId w:val="0"/>
        </w:numPr>
        <w:ind w:left="216" w:hanging="216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E35B28" w:rsidRDefault="00E35B28" w:rsidP="00737887">
      <w:pPr>
        <w:pStyle w:val="ListBullet"/>
        <w:numPr>
          <w:ilvl w:val="0"/>
          <w:numId w:val="0"/>
        </w:numPr>
        <w:ind w:left="216" w:hanging="216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E35B28" w:rsidRDefault="00E35B28" w:rsidP="00737887">
      <w:pPr>
        <w:pStyle w:val="ListBullet"/>
        <w:numPr>
          <w:ilvl w:val="0"/>
          <w:numId w:val="0"/>
        </w:numPr>
        <w:ind w:left="216" w:hanging="216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E35B28" w:rsidRDefault="00E35B28" w:rsidP="00737887">
      <w:pPr>
        <w:pStyle w:val="ListBullet"/>
        <w:numPr>
          <w:ilvl w:val="0"/>
          <w:numId w:val="0"/>
        </w:numPr>
        <w:ind w:left="216" w:hanging="216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E35B28" w:rsidRDefault="00E35B28" w:rsidP="00737887">
      <w:pPr>
        <w:pStyle w:val="ListBullet"/>
        <w:numPr>
          <w:ilvl w:val="0"/>
          <w:numId w:val="0"/>
        </w:numPr>
        <w:ind w:left="216" w:hanging="216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E35B28" w:rsidRDefault="00E35B28" w:rsidP="00737887">
      <w:pPr>
        <w:pStyle w:val="ListBullet"/>
        <w:numPr>
          <w:ilvl w:val="0"/>
          <w:numId w:val="0"/>
        </w:numPr>
        <w:ind w:left="216" w:hanging="216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E35B28" w:rsidRDefault="00E35B28" w:rsidP="00737887">
      <w:pPr>
        <w:pStyle w:val="ListBullet"/>
        <w:numPr>
          <w:ilvl w:val="0"/>
          <w:numId w:val="0"/>
        </w:numPr>
        <w:ind w:left="216" w:hanging="216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E35B28" w:rsidRPr="00C07F79" w:rsidRDefault="00E35B28" w:rsidP="00737887">
      <w:pPr>
        <w:pStyle w:val="ListBullet"/>
        <w:numPr>
          <w:ilvl w:val="0"/>
          <w:numId w:val="0"/>
        </w:numPr>
        <w:ind w:left="216" w:hanging="216"/>
        <w:rPr>
          <w:rFonts w:cstheme="minorHAnsi"/>
          <w:sz w:val="24"/>
          <w:szCs w:val="24"/>
        </w:rPr>
      </w:pPr>
    </w:p>
    <w:p w:rsidR="002D6D73" w:rsidRDefault="00C43F35" w:rsidP="00C43F35">
      <w:pPr>
        <w:pStyle w:val="Heading2"/>
      </w:pPr>
      <w:r>
        <w:t>PROMPLEM SOLOVING (FLOW CHART)</w:t>
      </w:r>
    </w:p>
    <w:p w:rsidR="009B0674" w:rsidRDefault="00295F37" w:rsidP="00295F37">
      <w:r w:rsidRPr="00295F37">
        <w:rPr>
          <w:lang w:val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ED712" wp14:editId="0FFC4737">
                <wp:simplePos x="0" y="0"/>
                <wp:positionH relativeFrom="column">
                  <wp:posOffset>-605790</wp:posOffset>
                </wp:positionH>
                <wp:positionV relativeFrom="paragraph">
                  <wp:posOffset>-288925</wp:posOffset>
                </wp:positionV>
                <wp:extent cx="1358900" cy="482600"/>
                <wp:effectExtent l="19050" t="19050" r="22860" b="12700"/>
                <wp:wrapNone/>
                <wp:docPr id="6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8900" cy="482600"/>
                        </a:xfrm>
                        <a:prstGeom prst="flowChartTerminator">
                          <a:avLst/>
                        </a:prstGeom>
                        <a:solidFill>
                          <a:schemeClr val="accent1"/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F37" w:rsidRDefault="00295F37" w:rsidP="00295F3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  Start  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type w14:anchorId="21DED71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86" o:spid="_x0000_s1026" type="#_x0000_t116" style="position:absolute;margin-left:-47.7pt;margin-top:-22.75pt;width:107pt;height:38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" fillcolor="#b53d68 [3204]" strokecolor="black [3213]" strokeweight="2.25pt">
                <v:textbox>
                  <w:txbxContent>
                    <w:p w:rsidR="00295F37" w:rsidRDefault="00295F37" w:rsidP="00295F3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  Start  </w:t>
                      </w:r>
                    </w:p>
                  </w:txbxContent>
                </v:textbox>
              </v:shape>
            </w:pict>
          </mc:Fallback>
        </mc:AlternateContent>
      </w:r>
      <w:r w:rsidRPr="00295F37">
        <w:rPr>
          <w:lang w:val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EFC72E" wp14:editId="5C44B2CA">
                <wp:simplePos x="0" y="0"/>
                <wp:positionH relativeFrom="column">
                  <wp:posOffset>-605790</wp:posOffset>
                </wp:positionH>
                <wp:positionV relativeFrom="paragraph">
                  <wp:posOffset>2074545</wp:posOffset>
                </wp:positionV>
                <wp:extent cx="1193800" cy="520700"/>
                <wp:effectExtent l="38100" t="19050" r="35560" b="12700"/>
                <wp:wrapNone/>
                <wp:docPr id="13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800" cy="520700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F37" w:rsidRDefault="00295F37" w:rsidP="00295F3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Int c 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type w14:anchorId="54EFC72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90" o:spid="_x0000_s1027" type="#_x0000_t111" style="position:absolute;margin-left:-47.7pt;margin-top:163.35pt;width:94pt;height:41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" fillcolor="#b53d68 [3204]" strokecolor="black [3213]" strokeweight="2.25pt">
                <v:textbox>
                  <w:txbxContent>
                    <w:p w:rsidR="00295F37" w:rsidRDefault="00295F37" w:rsidP="00295F3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Int c </w:t>
                      </w:r>
                    </w:p>
                  </w:txbxContent>
                </v:textbox>
              </v:shape>
            </w:pict>
          </mc:Fallback>
        </mc:AlternateContent>
      </w:r>
      <w:r w:rsidRPr="00295F37">
        <w:rPr>
          <w:lang w:val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CD0AC2" wp14:editId="528BD6DC">
                <wp:simplePos x="0" y="0"/>
                <wp:positionH relativeFrom="column">
                  <wp:posOffset>859790</wp:posOffset>
                </wp:positionH>
                <wp:positionV relativeFrom="paragraph">
                  <wp:posOffset>676275</wp:posOffset>
                </wp:positionV>
                <wp:extent cx="0" cy="596900"/>
                <wp:effectExtent l="95250" t="0" r="57150" b="50800"/>
                <wp:wrapNone/>
                <wp:docPr id="10" name="Lin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5969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88F1D" id="Line 9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7pt,53.25pt" to="67.7pt,1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" strokecolor="black [3213]" strokeweight="2.25pt">
                <v:stroke endarrow="block"/>
              </v:line>
            </w:pict>
          </mc:Fallback>
        </mc:AlternateContent>
      </w:r>
      <w:r w:rsidRPr="00295F37">
        <w:rPr>
          <w:lang w:val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30AC4D" wp14:editId="59BE89D7">
                <wp:simplePos x="0" y="0"/>
                <wp:positionH relativeFrom="column">
                  <wp:posOffset>-54610</wp:posOffset>
                </wp:positionH>
                <wp:positionV relativeFrom="paragraph">
                  <wp:posOffset>7788275</wp:posOffset>
                </wp:positionV>
                <wp:extent cx="448888" cy="486526"/>
                <wp:effectExtent l="19050" t="19050" r="19050" b="27940"/>
                <wp:wrapNone/>
                <wp:docPr id="11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888" cy="486526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95F37" w:rsidRDefault="00295F37" w:rsidP="00295F3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type w14:anchorId="7230AC4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94" o:spid="_x0000_s1028" type="#_x0000_t120" style="position:absolute;margin-left:-4.3pt;margin-top:613.25pt;width:35.35pt;height:38.3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" fillcolor="#b53d68 [3204]" strokecolor="black [3213]" strokeweight="2.25pt">
                <v:textbox>
                  <w:txbxContent>
                    <w:p w:rsidR="00295F37" w:rsidRDefault="00295F37" w:rsidP="00295F3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295F37">
        <w:rPr>
          <w:lang w:val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DD8235" wp14:editId="7DBAE7BA">
                <wp:simplePos x="0" y="0"/>
                <wp:positionH relativeFrom="column">
                  <wp:posOffset>-914400</wp:posOffset>
                </wp:positionH>
                <wp:positionV relativeFrom="paragraph">
                  <wp:posOffset>4231005</wp:posOffset>
                </wp:positionV>
                <wp:extent cx="1668318" cy="968086"/>
                <wp:effectExtent l="38100" t="19050" r="35560" b="22860"/>
                <wp:wrapNone/>
                <wp:docPr id="14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8318" cy="968086"/>
                        </a:xfrm>
                        <a:prstGeom prst="flowChartPreparation">
                          <a:avLst/>
                        </a:prstGeom>
                        <a:solidFill>
                          <a:schemeClr val="accent1"/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F37" w:rsidRDefault="00295F37" w:rsidP="00295F3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Start(c=1)</w:t>
                            </w:r>
                          </w:p>
                          <w:p w:rsidR="00295F37" w:rsidRDefault="00295F37" w:rsidP="00295F3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step(c&lt;=8)</w:t>
                            </w:r>
                          </w:p>
                          <w:p w:rsidR="00295F37" w:rsidRDefault="00295F37" w:rsidP="00295F3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Stop(c=1)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type w14:anchorId="2EDD8235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AutoShape 96" o:spid="_x0000_s1029" type="#_x0000_t117" style="position:absolute;margin-left:-1in;margin-top:333.15pt;width:131.35pt;height:76.2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" fillcolor="#b53d68 [3204]" strokecolor="black [3213]" strokeweight="2.25pt">
                <v:textbox>
                  <w:txbxContent>
                    <w:p w:rsidR="00295F37" w:rsidRDefault="00295F37" w:rsidP="00295F3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Start(c=1)</w:t>
                      </w:r>
                    </w:p>
                    <w:p w:rsidR="00295F37" w:rsidRDefault="00295F37" w:rsidP="00295F3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step(c&lt;=8)</w:t>
                      </w:r>
                    </w:p>
                    <w:p w:rsidR="00295F37" w:rsidRDefault="00295F37" w:rsidP="00295F3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Stop(c=1)</w:t>
                      </w:r>
                    </w:p>
                  </w:txbxContent>
                </v:textbox>
              </v:shape>
            </w:pict>
          </mc:Fallback>
        </mc:AlternateContent>
      </w:r>
      <w:r w:rsidRPr="00295F37">
        <w:rPr>
          <w:lang w:val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648A89" wp14:editId="0658B69F">
                <wp:simplePos x="0" y="0"/>
                <wp:positionH relativeFrom="column">
                  <wp:posOffset>859790</wp:posOffset>
                </wp:positionH>
                <wp:positionV relativeFrom="paragraph">
                  <wp:posOffset>3086735</wp:posOffset>
                </wp:positionV>
                <wp:extent cx="0" cy="596900"/>
                <wp:effectExtent l="95250" t="0" r="57150" b="50800"/>
                <wp:wrapNone/>
                <wp:docPr id="15" name="Lin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5969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3BA2E" id="Line 9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7pt,243.05pt" to="67.7pt,2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" strokecolor="black [3213]" strokeweight="2.25pt">
                <v:stroke endarrow="block"/>
              </v:line>
            </w:pict>
          </mc:Fallback>
        </mc:AlternateContent>
      </w:r>
      <w:r w:rsidRPr="00295F37">
        <w:rPr>
          <w:lang w:val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C182C9" wp14:editId="1462A28B">
                <wp:simplePos x="0" y="0"/>
                <wp:positionH relativeFrom="column">
                  <wp:posOffset>416560</wp:posOffset>
                </wp:positionH>
                <wp:positionV relativeFrom="paragraph">
                  <wp:posOffset>6283325</wp:posOffset>
                </wp:positionV>
                <wp:extent cx="0" cy="596900"/>
                <wp:effectExtent l="95250" t="0" r="57150" b="50800"/>
                <wp:wrapNone/>
                <wp:docPr id="16" name="Lin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5969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DDDA6" id="Line 9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pt,494.75pt" to="32.8pt,5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" strokecolor="black [3213]" strokeweight="2.25pt">
                <v:stroke endarrow="block"/>
              </v:line>
            </w:pict>
          </mc:Fallback>
        </mc:AlternateContent>
      </w:r>
      <w:r w:rsidRPr="00295F37">
        <w:rPr>
          <w:lang w:val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0F68C1" wp14:editId="27026B7D">
                <wp:simplePos x="0" y="0"/>
                <wp:positionH relativeFrom="column">
                  <wp:posOffset>1442720</wp:posOffset>
                </wp:positionH>
                <wp:positionV relativeFrom="paragraph">
                  <wp:posOffset>8179435</wp:posOffset>
                </wp:positionV>
                <wp:extent cx="979285" cy="11834"/>
                <wp:effectExtent l="0" t="95250" r="0" b="102870"/>
                <wp:wrapNone/>
                <wp:docPr id="36" name="Lin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979285" cy="1183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C7F46" id="Line 9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644.05pt" to="190.7pt,6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" strokecolor="black [3213]" strokeweight="2.25pt">
                <v:stroke endarrow="block"/>
              </v:line>
            </w:pict>
          </mc:Fallback>
        </mc:AlternateContent>
      </w:r>
      <w:r w:rsidRPr="00295F37">
        <w:rPr>
          <w:lang w:val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4EC61A" wp14:editId="22E26EB5">
                <wp:simplePos x="0" y="0"/>
                <wp:positionH relativeFrom="column">
                  <wp:posOffset>3252470</wp:posOffset>
                </wp:positionH>
                <wp:positionV relativeFrom="paragraph">
                  <wp:posOffset>6529705</wp:posOffset>
                </wp:positionV>
                <wp:extent cx="0" cy="824635"/>
                <wp:effectExtent l="57150" t="38100" r="57150" b="13970"/>
                <wp:wrapNone/>
                <wp:docPr id="37" name="Lin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8246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7D3A0" id="Line 9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1pt,514.15pt" to="256.1pt,5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" strokeweight="2.25pt">
                <v:stroke endarrow="block"/>
              </v:line>
            </w:pict>
          </mc:Fallback>
        </mc:AlternateContent>
      </w:r>
      <w:r w:rsidRPr="00295F37">
        <w:rPr>
          <w:lang w:val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98167D" wp14:editId="63BDD67D">
                <wp:simplePos x="0" y="0"/>
                <wp:positionH relativeFrom="column">
                  <wp:posOffset>3252470</wp:posOffset>
                </wp:positionH>
                <wp:positionV relativeFrom="paragraph">
                  <wp:posOffset>5173345</wp:posOffset>
                </wp:positionV>
                <wp:extent cx="3936" cy="773169"/>
                <wp:effectExtent l="57150" t="38100" r="72390" b="8255"/>
                <wp:wrapNone/>
                <wp:docPr id="44" name="Lin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3936" cy="773169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8E9CF" id="Line 92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1pt,407.35pt" to="256.4pt,4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" strokeweight="2.25pt">
                <v:stroke endarrow="block"/>
              </v:line>
            </w:pict>
          </mc:Fallback>
        </mc:AlternateContent>
      </w:r>
      <w:r w:rsidRPr="00295F37">
        <w:rPr>
          <w:lang w:val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A91784" wp14:editId="04DA7738">
                <wp:simplePos x="0" y="0"/>
                <wp:positionH relativeFrom="column">
                  <wp:posOffset>2421890</wp:posOffset>
                </wp:positionH>
                <wp:positionV relativeFrom="paragraph">
                  <wp:posOffset>5198745</wp:posOffset>
                </wp:positionV>
                <wp:extent cx="489642" cy="0"/>
                <wp:effectExtent l="0" t="95250" r="0" b="95250"/>
                <wp:wrapNone/>
                <wp:docPr id="46" name="Lin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489642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686AE" id="Line 92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7pt,409.35pt" to="229.25pt,4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" strokeweight="2.25pt">
                <v:stroke endarrow="block"/>
              </v:line>
            </w:pict>
          </mc:Fallback>
        </mc:AlternateContent>
      </w:r>
      <w:r w:rsidRPr="00295F37">
        <w:rPr>
          <w:lang w:val="en-M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0929AC" wp14:editId="4C1C51D8">
                <wp:simplePos x="0" y="0"/>
                <wp:positionH relativeFrom="column">
                  <wp:posOffset>7635240</wp:posOffset>
                </wp:positionH>
                <wp:positionV relativeFrom="paragraph">
                  <wp:posOffset>3131185</wp:posOffset>
                </wp:positionV>
                <wp:extent cx="1668318" cy="968086"/>
                <wp:effectExtent l="38100" t="19050" r="35560" b="22860"/>
                <wp:wrapNone/>
                <wp:docPr id="52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8318" cy="968086"/>
                        </a:xfrm>
                        <a:prstGeom prst="flowChartPreparation">
                          <a:avLst/>
                        </a:prstGeom>
                        <a:solidFill>
                          <a:schemeClr val="accent1"/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F37" w:rsidRDefault="00295F37" w:rsidP="00295F3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Start(r=1)</w:t>
                            </w:r>
                          </w:p>
                          <w:p w:rsidR="00295F37" w:rsidRDefault="00295F37" w:rsidP="00295F3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Stop(r&lt;=24)</w:t>
                            </w:r>
                          </w:p>
                          <w:p w:rsidR="00295F37" w:rsidRDefault="00295F37" w:rsidP="00295F3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Step(r=1)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410929AC" id="_x0000_s1030" type="#_x0000_t117" style="position:absolute;margin-left:601.2pt;margin-top:246.55pt;width:131.35pt;height:76.2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" fillcolor="#b53d68 [3204]" strokecolor="black [3213]" strokeweight="2.25pt">
                <v:textbox>
                  <w:txbxContent>
                    <w:p w:rsidR="00295F37" w:rsidRDefault="00295F37" w:rsidP="00295F3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Start(r=1)</w:t>
                      </w:r>
                    </w:p>
                    <w:p w:rsidR="00295F37" w:rsidRDefault="00295F37" w:rsidP="00295F3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Stop(r&lt;=24)</w:t>
                      </w:r>
                    </w:p>
                    <w:p w:rsidR="00295F37" w:rsidRDefault="00295F37" w:rsidP="00295F3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Step(r=1)</w:t>
                      </w:r>
                    </w:p>
                  </w:txbxContent>
                </v:textbox>
              </v:shape>
            </w:pict>
          </mc:Fallback>
        </mc:AlternateContent>
      </w:r>
      <w:r w:rsidRPr="00295F37">
        <w:rPr>
          <w:lang w:val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8B0918" wp14:editId="757CB5A4">
                <wp:simplePos x="0" y="0"/>
                <wp:positionH relativeFrom="column">
                  <wp:posOffset>7635240</wp:posOffset>
                </wp:positionH>
                <wp:positionV relativeFrom="paragraph">
                  <wp:posOffset>835025</wp:posOffset>
                </wp:positionV>
                <wp:extent cx="1193800" cy="520700"/>
                <wp:effectExtent l="38100" t="19050" r="35560" b="12700"/>
                <wp:wrapNone/>
                <wp:docPr id="53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800" cy="520700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F37" w:rsidRDefault="00295F37" w:rsidP="00295F3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Int r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4A8B0918" id="_x0000_s1031" type="#_x0000_t111" style="position:absolute;margin-left:601.2pt;margin-top:65.75pt;width:94pt;height:41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" fillcolor="#b53d68 [3204]" strokecolor="black [3213]" strokeweight="2.25pt">
                <v:textbox>
                  <w:txbxContent>
                    <w:p w:rsidR="00295F37" w:rsidRDefault="00295F37" w:rsidP="00295F3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Int r</w:t>
                      </w:r>
                    </w:p>
                  </w:txbxContent>
                </v:textbox>
              </v:shape>
            </w:pict>
          </mc:Fallback>
        </mc:AlternateContent>
      </w:r>
      <w:r w:rsidRPr="00295F37">
        <w:rPr>
          <w:lang w:val="en-M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081D6B" wp14:editId="4C513D2D">
                <wp:simplePos x="0" y="0"/>
                <wp:positionH relativeFrom="column">
                  <wp:posOffset>8346440</wp:posOffset>
                </wp:positionH>
                <wp:positionV relativeFrom="paragraph">
                  <wp:posOffset>-1310005</wp:posOffset>
                </wp:positionV>
                <wp:extent cx="435032" cy="412636"/>
                <wp:effectExtent l="19050" t="19050" r="22860" b="26035"/>
                <wp:wrapNone/>
                <wp:docPr id="54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032" cy="412636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95F37" w:rsidRDefault="00295F37" w:rsidP="00295F3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30081D6B" id="_x0000_s1032" type="#_x0000_t120" style="position:absolute;margin-left:657.2pt;margin-top:-103.15pt;width:34.25pt;height:32.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" fillcolor="#b53d68 [3204]" strokecolor="black [3213]" strokeweight="2.25pt">
                <v:textbox>
                  <w:txbxContent>
                    <w:p w:rsidR="00295F37" w:rsidRDefault="00295F37" w:rsidP="00295F3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295F37">
        <w:rPr>
          <w:lang w:val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38B70B" wp14:editId="63A4D710">
                <wp:simplePos x="0" y="0"/>
                <wp:positionH relativeFrom="column">
                  <wp:posOffset>8829040</wp:posOffset>
                </wp:positionH>
                <wp:positionV relativeFrom="paragraph">
                  <wp:posOffset>-485775</wp:posOffset>
                </wp:positionV>
                <wp:extent cx="0" cy="596900"/>
                <wp:effectExtent l="95250" t="0" r="57150" b="50800"/>
                <wp:wrapNone/>
                <wp:docPr id="55" name="Lin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5969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287C9" id="Line 9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5.2pt,-38.25pt" to="695.2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" strokecolor="black [3213]" strokeweight="2.25pt">
                <v:stroke endarrow="block"/>
              </v:line>
            </w:pict>
          </mc:Fallback>
        </mc:AlternateContent>
      </w:r>
      <w:r w:rsidRPr="00295F37">
        <w:rPr>
          <w:lang w:val="en-M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D6DB51" wp14:editId="45DB7A59">
                <wp:simplePos x="0" y="0"/>
                <wp:positionH relativeFrom="column">
                  <wp:posOffset>9128760</wp:posOffset>
                </wp:positionH>
                <wp:positionV relativeFrom="paragraph">
                  <wp:posOffset>1998345</wp:posOffset>
                </wp:positionV>
                <wp:extent cx="0" cy="596900"/>
                <wp:effectExtent l="95250" t="0" r="57150" b="50800"/>
                <wp:wrapNone/>
                <wp:docPr id="56" name="Lin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5969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02B25" id="Line 9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8.8pt,157.35pt" to="718.8pt,2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" strokecolor="black [3213]" strokeweight="2.25pt">
                <v:stroke endarrow="block"/>
              </v:line>
            </w:pict>
          </mc:Fallback>
        </mc:AlternateContent>
      </w:r>
      <w:r w:rsidRPr="00295F37">
        <w:rPr>
          <w:lang w:val="en-M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3D34D9" wp14:editId="0FF173A3">
                <wp:simplePos x="0" y="0"/>
                <wp:positionH relativeFrom="column">
                  <wp:posOffset>9304020</wp:posOffset>
                </wp:positionH>
                <wp:positionV relativeFrom="paragraph">
                  <wp:posOffset>5067935</wp:posOffset>
                </wp:positionV>
                <wp:extent cx="0" cy="596900"/>
                <wp:effectExtent l="95250" t="0" r="57150" b="50800"/>
                <wp:wrapNone/>
                <wp:docPr id="58" name="Lin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5969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41E55" id="Line 9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2.6pt,399.05pt" to="732.6pt,4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" strokecolor="black [3213]" strokeweight="2.25pt">
                <v:stroke endarrow="block"/>
              </v:line>
            </w:pict>
          </mc:Fallback>
        </mc:AlternateContent>
      </w:r>
      <w:r w:rsidRPr="00295F37">
        <w:rPr>
          <w:lang w:val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7F6DB2" wp14:editId="3CEDFCBF">
                <wp:simplePos x="0" y="0"/>
                <wp:positionH relativeFrom="column">
                  <wp:posOffset>8854440</wp:posOffset>
                </wp:positionH>
                <wp:positionV relativeFrom="paragraph">
                  <wp:posOffset>9484995</wp:posOffset>
                </wp:positionV>
                <wp:extent cx="448888" cy="486526"/>
                <wp:effectExtent l="19050" t="19050" r="19050" b="27940"/>
                <wp:wrapNone/>
                <wp:docPr id="64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888" cy="486526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95F37" w:rsidRDefault="00295F37" w:rsidP="00295F3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787F6DB2" id="_x0000_s1033" type="#_x0000_t120" style="position:absolute;margin-left:697.2pt;margin-top:746.85pt;width:35.35pt;height:38.3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" fillcolor="#b53d68 [3204]" strokecolor="black [3213]" strokeweight="2.25pt">
                <v:textbox>
                  <w:txbxContent>
                    <w:p w:rsidR="00295F37" w:rsidRDefault="00295F37" w:rsidP="00295F3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295F37">
        <w:rPr>
          <w:lang w:val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52BEFC" wp14:editId="1105FEA3">
                <wp:simplePos x="0" y="0"/>
                <wp:positionH relativeFrom="column">
                  <wp:posOffset>9272270</wp:posOffset>
                </wp:positionH>
                <wp:positionV relativeFrom="paragraph">
                  <wp:posOffset>8169275</wp:posOffset>
                </wp:positionV>
                <wp:extent cx="0" cy="596900"/>
                <wp:effectExtent l="95250" t="0" r="57150" b="50800"/>
                <wp:wrapNone/>
                <wp:docPr id="65" name="Lin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5969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33A75" id="Line 9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0.1pt,643.25pt" to="730.1pt,6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" strokecolor="black [3213]" strokeweight="2.25pt">
                <v:stroke endarrow="block"/>
              </v:line>
            </w:pict>
          </mc:Fallback>
        </mc:AlternateContent>
      </w:r>
      <w:r w:rsidRPr="00295F37">
        <w:rPr>
          <w:lang w:val="en-M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74A983" wp14:editId="2E065F20">
                <wp:simplePos x="0" y="0"/>
                <wp:positionH relativeFrom="column">
                  <wp:posOffset>7433310</wp:posOffset>
                </wp:positionH>
                <wp:positionV relativeFrom="paragraph">
                  <wp:posOffset>6293485</wp:posOffset>
                </wp:positionV>
                <wp:extent cx="1839305" cy="968086"/>
                <wp:effectExtent l="38100" t="19050" r="24130" b="22860"/>
                <wp:wrapNone/>
                <wp:docPr id="66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9305" cy="968086"/>
                        </a:xfrm>
                        <a:prstGeom prst="flowChartPreparation">
                          <a:avLst/>
                        </a:prstGeom>
                        <a:solidFill>
                          <a:schemeClr val="accent1"/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F37" w:rsidRDefault="00295F37" w:rsidP="00295F3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Start(c=1)</w:t>
                            </w:r>
                          </w:p>
                          <w:p w:rsidR="00295F37" w:rsidRDefault="00295F37" w:rsidP="00295F3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step(c&lt;=8)</w:t>
                            </w:r>
                          </w:p>
                          <w:p w:rsidR="00295F37" w:rsidRDefault="00295F37" w:rsidP="00295F3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Stop(c=1)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7374A983" id="_x0000_s1034" type="#_x0000_t117" style="position:absolute;margin-left:585.3pt;margin-top:495.55pt;width:144.85pt;height:76.25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" fillcolor="#b53d68 [3204]" strokecolor="black [3213]" strokeweight="2.25pt">
                <v:textbox>
                  <w:txbxContent>
                    <w:p w:rsidR="00295F37" w:rsidRDefault="00295F37" w:rsidP="00295F3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Start(c=1)</w:t>
                      </w:r>
                    </w:p>
                    <w:p w:rsidR="00295F37" w:rsidRDefault="00295F37" w:rsidP="00295F3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step(c&lt;=8)</w:t>
                      </w:r>
                    </w:p>
                    <w:p w:rsidR="00295F37" w:rsidRDefault="00295F37" w:rsidP="00295F3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Stop(c=1)</w:t>
                      </w:r>
                    </w:p>
                  </w:txbxContent>
                </v:textbox>
              </v:shape>
            </w:pict>
          </mc:Fallback>
        </mc:AlternateContent>
      </w:r>
      <w:r w:rsidRPr="00295F37">
        <w:rPr>
          <w:lang w:val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118540" wp14:editId="457C1309">
                <wp:simplePos x="0" y="0"/>
                <wp:positionH relativeFrom="column">
                  <wp:posOffset>6088380</wp:posOffset>
                </wp:positionH>
                <wp:positionV relativeFrom="paragraph">
                  <wp:posOffset>7201535</wp:posOffset>
                </wp:positionV>
                <wp:extent cx="639342" cy="25078"/>
                <wp:effectExtent l="0" t="95250" r="0" b="89535"/>
                <wp:wrapNone/>
                <wp:docPr id="67" name="Lin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639342" cy="25078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8A265" id="Line 92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4pt,567.05pt" to="529.75pt,5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" strokecolor="black [3213]" strokeweight="2.25pt">
                <v:stroke endarrow="block"/>
              </v:line>
            </w:pict>
          </mc:Fallback>
        </mc:AlternateContent>
      </w:r>
      <w:r w:rsidRPr="00295F37">
        <w:rPr>
          <w:lang w:val="en-MY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321386" wp14:editId="43F313E4">
                <wp:simplePos x="0" y="0"/>
                <wp:positionH relativeFrom="column">
                  <wp:posOffset>10083800</wp:posOffset>
                </wp:positionH>
                <wp:positionV relativeFrom="paragraph">
                  <wp:posOffset>4098925</wp:posOffset>
                </wp:positionV>
                <wp:extent cx="444270" cy="2871137"/>
                <wp:effectExtent l="0" t="76200" r="260985" b="24765"/>
                <wp:wrapNone/>
                <wp:docPr id="135" name="Elb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270" cy="2871137"/>
                        </a:xfrm>
                        <a:prstGeom prst="bentConnector3">
                          <a:avLst>
                            <a:gd name="adj1" fmla="val 1514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70123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4" o:spid="_x0000_s1026" type="#_x0000_t34" style="position:absolute;margin-left:794pt;margin-top:322.75pt;width:35pt;height:226.0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" adj="32714" strokecolor="#b53d68 [3204]" strokeweight=".5pt">
                <v:stroke endarrow="block"/>
              </v:shape>
            </w:pict>
          </mc:Fallback>
        </mc:AlternateContent>
      </w:r>
      <w:r w:rsidRPr="00295F37">
        <w:rPr>
          <w:lang w:val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3FD44A" wp14:editId="5F4EE094">
                <wp:simplePos x="0" y="0"/>
                <wp:positionH relativeFrom="column">
                  <wp:posOffset>4027170</wp:posOffset>
                </wp:positionH>
                <wp:positionV relativeFrom="paragraph">
                  <wp:posOffset>6529705</wp:posOffset>
                </wp:positionV>
                <wp:extent cx="1193800" cy="520700"/>
                <wp:effectExtent l="38100" t="19050" r="35560" b="12700"/>
                <wp:wrapNone/>
                <wp:docPr id="138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800" cy="520700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F37" w:rsidRDefault="00295F37" w:rsidP="00295F3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Print f 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4A3FD44A" id="_x0000_s1035" type="#_x0000_t111" style="position:absolute;margin-left:317.1pt;margin-top:514.15pt;width:94pt;height:41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" fillcolor="#b53d68 [3204]" strokecolor="black [3213]" strokeweight="2.25pt">
                <v:textbox>
                  <w:txbxContent>
                    <w:p w:rsidR="00295F37" w:rsidRDefault="00295F37" w:rsidP="00295F3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Print f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B0674" w:rsidSect="009B0674">
      <w:footerReference w:type="default" r:id="rId11"/>
      <w:headerReference w:type="first" r:id="rId12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2F9" w:rsidRDefault="00C062F9">
      <w:pPr>
        <w:spacing w:line="240" w:lineRule="auto"/>
      </w:pPr>
      <w:r>
        <w:separator/>
      </w:r>
    </w:p>
  </w:endnote>
  <w:endnote w:type="continuationSeparator" w:id="0">
    <w:p w:rsidR="00C062F9" w:rsidRDefault="00C062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7124121"/>
      <w:docPartObj>
        <w:docPartGallery w:val="Page Numbers (Bottom of Page)"/>
        <w:docPartUnique/>
      </w:docPartObj>
    </w:sdtPr>
    <w:sdtEndPr/>
    <w:sdtContent>
      <w:p w:rsidR="00190922" w:rsidRPr="00190922" w:rsidRDefault="00190922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EF0489">
          <w:rPr>
            <w:noProof/>
          </w:rPr>
          <w:t>1</w:t>
        </w:r>
        <w:r w:rsidRPr="0019092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2F9" w:rsidRDefault="00C062F9">
      <w:pPr>
        <w:spacing w:line="240" w:lineRule="auto"/>
      </w:pPr>
      <w:r>
        <w:separator/>
      </w:r>
    </w:p>
  </w:footnote>
  <w:footnote w:type="continuationSeparator" w:id="0">
    <w:p w:rsidR="00C062F9" w:rsidRDefault="00C062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D21" w:rsidRDefault="00430D21">
    <w:pPr>
      <w:pStyle w:val="Header"/>
    </w:pPr>
    <w:r>
      <w:rPr>
        <w:noProof/>
        <w:lang w:val="en-MY" w:eastAsia="en-MY"/>
      </w:rPr>
      <w:drawing>
        <wp:anchor distT="0" distB="0" distL="114300" distR="114300" simplePos="0" relativeHeight="251659264" behindDoc="1" locked="0" layoutInCell="1" allowOverlap="1" wp14:anchorId="299B0F70" wp14:editId="3CAC02DF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8" name="Picture 8" descr="Butterf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tterfl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2A6C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35"/>
    <w:rsid w:val="00016917"/>
    <w:rsid w:val="000228C0"/>
    <w:rsid w:val="00122300"/>
    <w:rsid w:val="00164D64"/>
    <w:rsid w:val="001668E8"/>
    <w:rsid w:val="00190922"/>
    <w:rsid w:val="00192BA9"/>
    <w:rsid w:val="001C30B8"/>
    <w:rsid w:val="00241395"/>
    <w:rsid w:val="00295F37"/>
    <w:rsid w:val="002D6D73"/>
    <w:rsid w:val="002F1C41"/>
    <w:rsid w:val="00386D43"/>
    <w:rsid w:val="003A59E7"/>
    <w:rsid w:val="003C1E78"/>
    <w:rsid w:val="003E1CD2"/>
    <w:rsid w:val="00430D21"/>
    <w:rsid w:val="00453901"/>
    <w:rsid w:val="0047082C"/>
    <w:rsid w:val="00492067"/>
    <w:rsid w:val="00541D83"/>
    <w:rsid w:val="00566A88"/>
    <w:rsid w:val="006A0E85"/>
    <w:rsid w:val="006C287D"/>
    <w:rsid w:val="006E4ED3"/>
    <w:rsid w:val="00712D08"/>
    <w:rsid w:val="00717041"/>
    <w:rsid w:val="00737887"/>
    <w:rsid w:val="00776ECC"/>
    <w:rsid w:val="007A0A5B"/>
    <w:rsid w:val="007B00EB"/>
    <w:rsid w:val="007B5BFF"/>
    <w:rsid w:val="00823B8A"/>
    <w:rsid w:val="00882E6A"/>
    <w:rsid w:val="008F22E2"/>
    <w:rsid w:val="009466EC"/>
    <w:rsid w:val="00954A71"/>
    <w:rsid w:val="009B0674"/>
    <w:rsid w:val="00AA480C"/>
    <w:rsid w:val="00B05C98"/>
    <w:rsid w:val="00B46725"/>
    <w:rsid w:val="00BA1DD1"/>
    <w:rsid w:val="00C062F9"/>
    <w:rsid w:val="00C07F79"/>
    <w:rsid w:val="00C43F35"/>
    <w:rsid w:val="00D57D17"/>
    <w:rsid w:val="00D87E83"/>
    <w:rsid w:val="00DB2023"/>
    <w:rsid w:val="00E35B28"/>
    <w:rsid w:val="00EF0489"/>
    <w:rsid w:val="00EF74E1"/>
    <w:rsid w:val="00F72A56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B28DAF"/>
  <w15:chartTrackingRefBased/>
  <w15:docId w15:val="{0D4F81ED-D3AC-42A8-A9F2-71C367F8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5A1E34" w:themeColor="accent1" w:themeShade="80"/>
      <w:u w:val="single"/>
    </w:rPr>
  </w:style>
  <w:style w:type="paragraph" w:styleId="NormalWeb">
    <w:name w:val="Normal (Web)"/>
    <w:basedOn w:val="Normal"/>
    <w:uiPriority w:val="99"/>
    <w:semiHidden/>
    <w:unhideWhenUsed/>
    <w:rsid w:val="00295F3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8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D5B4CABA5594CCA827D6A388366F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05A09-2D4C-40BF-93F2-7817A506CFB0}"/>
      </w:docPartPr>
      <w:docPartBody>
        <w:p w:rsidR="005C3FBF" w:rsidRDefault="009B753D">
          <w:pPr>
            <w:pStyle w:val="ED5B4CABA5594CCA827D6A388366F6D9"/>
          </w:pPr>
          <w:r>
            <w:t>Report Title</w:t>
          </w:r>
        </w:p>
      </w:docPartBody>
    </w:docPart>
    <w:docPart>
      <w:docPartPr>
        <w:name w:val="A224D59078694FF6B59920E3F1D91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02AD2-6F4A-405D-A06D-8A4EE2A99136}"/>
      </w:docPartPr>
      <w:docPartBody>
        <w:p w:rsidR="005C3FBF" w:rsidRDefault="009B753D">
          <w:pPr>
            <w:pStyle w:val="A224D59078694FF6B59920E3F1D9162B"/>
          </w:pPr>
          <w:r>
            <w:t>Course Title</w:t>
          </w:r>
        </w:p>
      </w:docPartBody>
    </w:docPart>
    <w:docPart>
      <w:docPartPr>
        <w:name w:val="31211B9B38D049BE960CA2D5E93AF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97932-0273-445B-8BD3-04FB18198482}"/>
      </w:docPartPr>
      <w:docPartBody>
        <w:p w:rsidR="005C3FBF" w:rsidRDefault="009B753D">
          <w:pPr>
            <w:pStyle w:val="31211B9B38D049BE960CA2D5E93AFD5D"/>
          </w:pPr>
          <w:r>
            <w:t>Teacher’s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1F4E79" w:themeColor="accent1" w:themeShade="80"/>
      </w:rPr>
    </w:lvl>
  </w:abstractNum>
  <w:num w:numId="1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53D"/>
    <w:rsid w:val="005C3FBF"/>
    <w:rsid w:val="006B3CCA"/>
    <w:rsid w:val="009B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5B4CABA5594CCA827D6A388366F6D9">
    <w:name w:val="ED5B4CABA5594CCA827D6A388366F6D9"/>
  </w:style>
  <w:style w:type="paragraph" w:customStyle="1" w:styleId="90C63DE5F7864978A321066C7BCC87AA">
    <w:name w:val="90C63DE5F7864978A321066C7BCC87AA"/>
  </w:style>
  <w:style w:type="paragraph" w:customStyle="1" w:styleId="A224D59078694FF6B59920E3F1D9162B">
    <w:name w:val="A224D59078694FF6B59920E3F1D9162B"/>
  </w:style>
  <w:style w:type="paragraph" w:customStyle="1" w:styleId="31211B9B38D049BE960CA2D5E93AFD5D">
    <w:name w:val="31211B9B38D049BE960CA2D5E93AFD5D"/>
  </w:style>
  <w:style w:type="paragraph" w:customStyle="1" w:styleId="9940F6AF91E6473886940EA3C379A2A9">
    <w:name w:val="9940F6AF91E6473886940EA3C379A2A9"/>
  </w:style>
  <w:style w:type="paragraph" w:customStyle="1" w:styleId="FE8617E9DD224064BFBAC2858FEEFE63">
    <w:name w:val="FE8617E9DD224064BFBAC2858FEEFE63"/>
  </w:style>
  <w:style w:type="paragraph" w:customStyle="1" w:styleId="B8D3FFDA899E4E5A947E98FA6A43252B">
    <w:name w:val="B8D3FFDA899E4E5A947E98FA6A43252B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64" w:lineRule="auto"/>
    </w:pPr>
    <w:rPr>
      <w:color w:val="44546A" w:themeColor="text2"/>
      <w:lang w:val="en-US" w:eastAsia="ja-JP"/>
    </w:rPr>
  </w:style>
  <w:style w:type="paragraph" w:customStyle="1" w:styleId="91DEDE6569E24D9B9A43D03340A54777">
    <w:name w:val="91DEDE6569E24D9B9A43D03340A54777"/>
  </w:style>
  <w:style w:type="paragraph" w:customStyle="1" w:styleId="6C9455DF52C64B82BCE6ABF3DDF542B8">
    <w:name w:val="6C9455DF52C64B82BCE6ABF3DDF542B8"/>
  </w:style>
  <w:style w:type="paragraph" w:customStyle="1" w:styleId="0BE92844E6EB4E4CA94A9F92896AE038">
    <w:name w:val="0BE92844E6EB4E4CA94A9F92896AE038"/>
  </w:style>
  <w:style w:type="paragraph" w:customStyle="1" w:styleId="5935F7C660944B05AD57A004B019EBF1">
    <w:name w:val="5935F7C660944B05AD57A004B019EBF1"/>
  </w:style>
  <w:style w:type="paragraph" w:customStyle="1" w:styleId="4D3F16B46C5C4999B5645DDAF6685A93">
    <w:name w:val="4D3F16B46C5C4999B5645DDAF6685A93"/>
  </w:style>
  <w:style w:type="paragraph" w:customStyle="1" w:styleId="E34054A3224F478CB6B761F126F85ADA">
    <w:name w:val="E34054A3224F478CB6B761F126F85ADA"/>
  </w:style>
  <w:style w:type="paragraph" w:customStyle="1" w:styleId="A4E2E4F2B6154A9DABE009BF36277058">
    <w:name w:val="A4E2E4F2B6154A9DABE009BF362770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solidFill>
          <a:schemeClr val="accent1"/>
        </a:solidFill>
        <a:ln w="28575">
          <a:solidFill>
            <a:schemeClr val="tx1"/>
          </a:solidFill>
          <a:miter lim="800000"/>
          <a:headEnd/>
          <a:tailEnd/>
        </a:ln>
      </a:spPr>
      <a:bodyPr wrap="square" anchor="ctr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</Template>
  <TotalTime>1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ACER</cp:lastModifiedBy>
  <cp:revision>2</cp:revision>
  <dcterms:created xsi:type="dcterms:W3CDTF">2019-04-24T04:59:00Z</dcterms:created>
  <dcterms:modified xsi:type="dcterms:W3CDTF">2019-04-24T04:59:00Z</dcterms:modified>
  <cp:contentStatus/>
</cp:coreProperties>
</file>